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Pr="001B2646" w:rsidRDefault="00012EE2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lang w:val="en-US"/>
        </w:rPr>
      </w:pPr>
      <w:r w:rsidRPr="001B2646">
        <w:rPr>
          <w:sz w:val="36"/>
          <w:szCs w:val="36"/>
          <w:lang w:val="en-US"/>
        </w:rPr>
        <w:t>Installation</w:t>
      </w:r>
    </w:p>
    <w:p w:rsidR="00253E1A" w:rsidRPr="001B2646" w:rsidRDefault="00253E1A">
      <w:pPr>
        <w:rPr>
          <w:lang w:val="en-US"/>
        </w:rPr>
      </w:pPr>
    </w:p>
    <w:p w:rsidR="00253E1A" w:rsidRPr="001B2646" w:rsidRDefault="00253E1A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Environment Variables</w:t>
      </w:r>
    </w:p>
    <w:p w:rsidR="00253E1A" w:rsidRDefault="00253E1A">
      <w:pPr>
        <w:rPr>
          <w:lang w:val="en-US"/>
        </w:rPr>
      </w:pPr>
    </w:p>
    <w:p w:rsidR="001B2646" w:rsidRPr="001B2646" w:rsidRDefault="001B2646">
      <w:pPr>
        <w:rPr>
          <w:lang w:val="en-US"/>
        </w:rPr>
      </w:pPr>
      <w:bookmarkStart w:id="0" w:name="_GoBack"/>
      <w:bookmarkEnd w:id="0"/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</w:p>
    <w:p w:rsidR="00253E1A" w:rsidRDefault="00253E1A">
      <w:pPr>
        <w:rPr>
          <w:lang w:val="en-US"/>
        </w:rPr>
      </w:pPr>
    </w:p>
    <w:p w:rsidR="001B2646" w:rsidRPr="001B2646" w:rsidRDefault="001B2646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Starting</w:t>
      </w:r>
    </w:p>
    <w:p w:rsidR="00253E1A" w:rsidRDefault="00253E1A">
      <w:pPr>
        <w:rPr>
          <w:lang w:val="en-US"/>
        </w:rPr>
      </w:pPr>
    </w:p>
    <w:p w:rsidR="00253E1A" w:rsidRDefault="00253E1A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Stopping</w:t>
      </w:r>
    </w:p>
    <w:p w:rsidR="00253E1A" w:rsidRDefault="00253E1A">
      <w:pPr>
        <w:rPr>
          <w:lang w:val="en-US"/>
        </w:rPr>
      </w:pPr>
    </w:p>
    <w:p w:rsidR="00253E1A" w:rsidRPr="00253E1A" w:rsidRDefault="00253E1A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r w:rsidRPr="001B2646">
        <w:rPr>
          <w:sz w:val="36"/>
          <w:szCs w:val="36"/>
          <w:lang w:val="en-US"/>
        </w:rPr>
        <w:t>HotKeys</w:t>
      </w:r>
    </w:p>
    <w:p w:rsidR="00253E1A" w:rsidRPr="00253E1A" w:rsidRDefault="00253E1A">
      <w:pPr>
        <w:rPr>
          <w:lang w:val="en-US"/>
        </w:rPr>
      </w:pPr>
    </w:p>
    <w:p w:rsidR="00253E1A" w:rsidRPr="00253E1A" w:rsidRDefault="00253E1A">
      <w:pPr>
        <w:rPr>
          <w:lang w:val="en-US"/>
        </w:rPr>
      </w:pPr>
    </w:p>
    <w:sectPr w:rsidR="00253E1A" w:rsidRPr="00253E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2EE2"/>
    <w:rsid w:val="001B2646"/>
    <w:rsid w:val="00253E1A"/>
    <w:rsid w:val="00BB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7034033D.dotm</Template>
  <TotalTime>0</TotalTime>
  <Pages>1</Pages>
  <Words>17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SIGENCE Scenario Tool</dc:subject>
  <dc:creator>Joerg Lanser</dc:creator>
  <cp:lastModifiedBy>Joerg Lanser</cp:lastModifiedBy>
  <cp:revision>3</cp:revision>
  <dcterms:created xsi:type="dcterms:W3CDTF">2018-06-05T11:07:00Z</dcterms:created>
  <dcterms:modified xsi:type="dcterms:W3CDTF">2018-06-05T11:18:00Z</dcterms:modified>
</cp:coreProperties>
</file>